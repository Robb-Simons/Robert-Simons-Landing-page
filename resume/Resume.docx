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5525" w14:textId="77777777" w:rsidR="00165BAF" w:rsidRPr="00A07D6A" w:rsidRDefault="00DB5F3B" w:rsidP="00165BAF">
      <w:pPr>
        <w:pStyle w:val="ContactInfo"/>
      </w:pPr>
      <w:r>
        <w:t>Robert W. Simons Jr.</w:t>
      </w:r>
    </w:p>
    <w:p w14:paraId="53B51461" w14:textId="42922C20" w:rsidR="00165BAF" w:rsidRPr="00DE7766" w:rsidRDefault="00DB5F3B" w:rsidP="00165BAF">
      <w:pPr>
        <w:pStyle w:val="ContactInfo"/>
      </w:pPr>
      <w:r>
        <w:t>Cape Coral, Florida 33993</w:t>
      </w:r>
    </w:p>
    <w:p w14:paraId="64DB9FF5" w14:textId="77777777" w:rsidR="00CE5372" w:rsidRDefault="00CE5372" w:rsidP="00165BAF">
      <w:pPr>
        <w:pStyle w:val="ContactInfo"/>
      </w:pPr>
      <w:r>
        <w:t>Home: (239)850-0074</w:t>
      </w:r>
    </w:p>
    <w:p w14:paraId="58946839" w14:textId="77777777" w:rsidR="00165BAF" w:rsidRDefault="00CE5372" w:rsidP="00165BAF">
      <w:pPr>
        <w:pStyle w:val="ContactInfo"/>
      </w:pPr>
      <w:r>
        <w:t xml:space="preserve">Work: </w:t>
      </w:r>
      <w:r w:rsidR="00DB5F3B">
        <w:t>(239)687-9312</w:t>
      </w:r>
    </w:p>
    <w:p w14:paraId="506F33F7" w14:textId="77777777" w:rsidR="007001D6" w:rsidRDefault="00DB5F3B" w:rsidP="00165BAF">
      <w:pPr>
        <w:pStyle w:val="ContactInfo"/>
      </w:pPr>
      <w:r>
        <w:t>RWS_WebDevelopment@gmail.com</w:t>
      </w:r>
    </w:p>
    <w:p w14:paraId="55295BBA" w14:textId="77777777" w:rsidR="00DB5F3B" w:rsidRDefault="00DB5F3B" w:rsidP="00165BAF">
      <w:pPr>
        <w:pStyle w:val="ContactInfo"/>
      </w:pPr>
      <w:r>
        <w:t>https://www.RWSdevelopment.com</w:t>
      </w:r>
    </w:p>
    <w:p w14:paraId="2EB0D5F9" w14:textId="77777777" w:rsidR="00165BAF" w:rsidRDefault="00B850FB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AD905C42ABA24A77A1F96C11F03AA1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DB74A87" w14:textId="77777777" w:rsidTr="005C0355">
        <w:tc>
          <w:tcPr>
            <w:tcW w:w="8640" w:type="dxa"/>
          </w:tcPr>
          <w:p w14:paraId="510D7E68" w14:textId="77777777" w:rsidR="00033380" w:rsidRDefault="00DB5F3B" w:rsidP="00033380">
            <w:r>
              <w:t xml:space="preserve">2 years of Full-Stack </w:t>
            </w:r>
            <w:r w:rsidR="00357202">
              <w:t>Development knowledge and experience.</w:t>
            </w:r>
          </w:p>
        </w:tc>
      </w:tr>
    </w:tbl>
    <w:p w14:paraId="4BB2E25A" w14:textId="77777777" w:rsidR="00033380" w:rsidRPr="00033380" w:rsidRDefault="00B850FB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D8A70F32113E4DD3AC9BC26F0FC68000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28A27136" w14:textId="77777777" w:rsidR="00033380" w:rsidRPr="00116379" w:rsidRDefault="00B850FB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DA5C3B6091FA47B594121A33A6B014B6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7ADDE846" w14:textId="77777777" w:rsidR="00033380" w:rsidRPr="00116379" w:rsidRDefault="00DB5F3B" w:rsidP="00033380">
      <w:pPr>
        <w:pStyle w:val="ListParagraph"/>
      </w:pPr>
      <w:r>
        <w:t>Proficient in: Python, HTML, CSS, JavaScript, PHP, MySQL</w:t>
      </w:r>
      <w:r w:rsidR="00F45CDA">
        <w:t>, Dart,</w:t>
      </w:r>
    </w:p>
    <w:p w14:paraId="2E24C675" w14:textId="77777777" w:rsidR="00033380" w:rsidRDefault="00DB5F3B" w:rsidP="00033380">
      <w:pPr>
        <w:pStyle w:val="ListParagraph"/>
      </w:pPr>
      <w:r>
        <w:t>Familiar with: C++, Julia, Java, C#, Flask, Django, NoSQL</w:t>
      </w:r>
    </w:p>
    <w:p w14:paraId="53DE4840" w14:textId="77777777" w:rsidR="00033380" w:rsidRDefault="00B850FB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26FA5D4B2FE4496BB19B7707ECD05B2A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11869F9C" w14:textId="77777777" w:rsidR="00033380" w:rsidRDefault="00DB5F3B" w:rsidP="00033380">
      <w:pPr>
        <w:pStyle w:val="ListParagraph"/>
      </w:pPr>
      <w:r>
        <w:t xml:space="preserve">Database: </w:t>
      </w:r>
      <w:r w:rsidR="00357202">
        <w:t xml:space="preserve">Apache, FileZilla, </w:t>
      </w:r>
      <w:r>
        <w:t>MariaDB, NoSQL</w:t>
      </w:r>
    </w:p>
    <w:p w14:paraId="74A5EDC6" w14:textId="77777777" w:rsidR="00033380" w:rsidRDefault="00DB5F3B" w:rsidP="00033380">
      <w:pPr>
        <w:pStyle w:val="ListParagraph"/>
      </w:pPr>
      <w:r>
        <w:t>Platforms: Windows 10 Pro and Mac OSX</w:t>
      </w:r>
    </w:p>
    <w:p w14:paraId="1C9FB76C" w14:textId="77777777" w:rsidR="00033380" w:rsidRDefault="00B850FB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0C38D9F8BD6F465CAE5B096B9821E342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6EC75028" w14:textId="77777777" w:rsidTr="005C0355">
        <w:trPr>
          <w:trHeight w:val="216"/>
        </w:trPr>
        <w:tc>
          <w:tcPr>
            <w:tcW w:w="6427" w:type="dxa"/>
          </w:tcPr>
          <w:p w14:paraId="364C72B1" w14:textId="77777777" w:rsidR="00300698" w:rsidRPr="00DE7766" w:rsidRDefault="00CE5372" w:rsidP="007D5AB6">
            <w:pPr>
              <w:pStyle w:val="Heading2"/>
            </w:pPr>
            <w:r>
              <w:t>Project</w:t>
            </w:r>
            <w:r w:rsidR="00DB5F3B">
              <w:t xml:space="preserve"> Lead</w:t>
            </w:r>
            <w:r>
              <w:t xml:space="preserve"> – Mobile Application Developer</w:t>
            </w:r>
          </w:p>
        </w:tc>
        <w:tc>
          <w:tcPr>
            <w:tcW w:w="2213" w:type="dxa"/>
          </w:tcPr>
          <w:p w14:paraId="2DD8BC94" w14:textId="77777777" w:rsidR="00300698" w:rsidRPr="00DE7766" w:rsidRDefault="00393BD7" w:rsidP="007D5AB6">
            <w:pPr>
              <w:pStyle w:val="Dates"/>
            </w:pPr>
            <w:r>
              <w:t>4</w:t>
            </w:r>
            <w:r w:rsidR="00DB5F3B">
              <w:t>/19~</w:t>
            </w:r>
            <w:r w:rsidR="00C01AAE">
              <w:t>Pres.</w:t>
            </w:r>
          </w:p>
        </w:tc>
      </w:tr>
    </w:tbl>
    <w:p w14:paraId="6F5AF8ED" w14:textId="77777777" w:rsidR="00033380" w:rsidRPr="00D97489" w:rsidRDefault="00DB5F3B" w:rsidP="00033380">
      <w:pPr>
        <w:pStyle w:val="Location"/>
      </w:pPr>
      <w:r>
        <w:t>“Where</w:t>
      </w:r>
      <w:r w:rsidR="00CE5372">
        <w:t>’s</w:t>
      </w:r>
      <w:r>
        <w:t xml:space="preserve"> the Beach</w:t>
      </w:r>
      <w:r w:rsidR="00013CEA">
        <w:t>?</w:t>
      </w:r>
      <w:r>
        <w:t>” Android App</w:t>
      </w:r>
    </w:p>
    <w:p w14:paraId="100C999B" w14:textId="77777777" w:rsidR="00033380" w:rsidRPr="0010077D" w:rsidRDefault="00C06822" w:rsidP="00033380">
      <w:pPr>
        <w:pStyle w:val="ListParagraph"/>
      </w:pPr>
      <w:r>
        <w:t>Primary Responsibilities include managing the team</w:t>
      </w:r>
      <w:r w:rsidR="00CB2EA4">
        <w:t>.</w:t>
      </w:r>
    </w:p>
    <w:p w14:paraId="4E6D8C60" w14:textId="77777777" w:rsidR="00033380" w:rsidRPr="0010077D" w:rsidRDefault="00C06822" w:rsidP="00033380">
      <w:pPr>
        <w:pStyle w:val="ListParagraph"/>
      </w:pPr>
      <w:r>
        <w:t>Implemented Heavy Version Control via Git</w:t>
      </w:r>
      <w:r w:rsidR="00F45CDA">
        <w:t xml:space="preserve"> to the </w:t>
      </w:r>
      <w:r w:rsidR="00CB2EA4">
        <w:t>t</w:t>
      </w:r>
      <w:r w:rsidR="00F45CDA">
        <w:t>eam</w:t>
      </w:r>
      <w:r w:rsidR="00CB2EA4">
        <w:t>.</w:t>
      </w:r>
    </w:p>
    <w:p w14:paraId="5BAF1A23" w14:textId="77777777" w:rsidR="00815A08" w:rsidRDefault="00F45CDA" w:rsidP="00C06822">
      <w:pPr>
        <w:pStyle w:val="ListParagraph"/>
      </w:pPr>
      <w:r>
        <w:t>Preformed all CSV</w:t>
      </w:r>
      <w:r w:rsidR="00CB2EA4">
        <w:t>-to-</w:t>
      </w:r>
      <w:r w:rsidR="002948EE">
        <w:t>M</w:t>
      </w:r>
      <w:r>
        <w:t>ap</w:t>
      </w:r>
      <w:r w:rsidR="00702744">
        <w:t>ping</w:t>
      </w:r>
      <w:r>
        <w:t xml:space="preserve"> and Google Maps API integration</w:t>
      </w:r>
      <w:r w:rsidR="00CB2EA4">
        <w:t>.</w:t>
      </w:r>
    </w:p>
    <w:p w14:paraId="678A93B1" w14:textId="77777777" w:rsidR="00F45CDA" w:rsidRDefault="00F45CDA" w:rsidP="00C06822">
      <w:pPr>
        <w:pStyle w:val="ListParagraph"/>
      </w:pPr>
      <w:r>
        <w:t>Python, Dart, and Flutter Programming</w:t>
      </w:r>
      <w:r w:rsidR="00CB2EA4">
        <w:t>.</w:t>
      </w:r>
    </w:p>
    <w:p w14:paraId="4A50EB7B" w14:textId="77777777" w:rsidR="00344AA3" w:rsidRDefault="00344AA3" w:rsidP="00C06822">
      <w:pPr>
        <w:pStyle w:val="ListParagraph"/>
      </w:pPr>
      <w:r>
        <w:t>Directly worked with County and State Administration often</w:t>
      </w:r>
      <w:r w:rsidR="00CB2EA4">
        <w:t>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779531A4" w14:textId="77777777" w:rsidTr="005C0355">
        <w:trPr>
          <w:trHeight w:val="216"/>
        </w:trPr>
        <w:tc>
          <w:tcPr>
            <w:tcW w:w="6427" w:type="dxa"/>
          </w:tcPr>
          <w:p w14:paraId="1D66A308" w14:textId="77777777" w:rsidR="00300698" w:rsidRPr="00DE7766" w:rsidRDefault="00CE5372" w:rsidP="00A25C5F">
            <w:pPr>
              <w:pStyle w:val="Heading2"/>
            </w:pPr>
            <w:r>
              <w:t xml:space="preserve">Back-End </w:t>
            </w:r>
            <w:r w:rsidR="00C01AAE">
              <w:t>Web Developer</w:t>
            </w:r>
          </w:p>
        </w:tc>
        <w:tc>
          <w:tcPr>
            <w:tcW w:w="2213" w:type="dxa"/>
          </w:tcPr>
          <w:p w14:paraId="0589191D" w14:textId="77777777" w:rsidR="00300698" w:rsidRPr="00DE7766" w:rsidRDefault="00393BD7" w:rsidP="00A25C5F">
            <w:pPr>
              <w:pStyle w:val="Dates"/>
            </w:pPr>
            <w:r>
              <w:t>4</w:t>
            </w:r>
            <w:r w:rsidR="00C01AAE">
              <w:t>/19~Pres.</w:t>
            </w:r>
          </w:p>
        </w:tc>
      </w:tr>
    </w:tbl>
    <w:p w14:paraId="319E650D" w14:textId="77777777" w:rsidR="00300698" w:rsidRPr="00D97489" w:rsidRDefault="00C01AAE" w:rsidP="00300698">
      <w:pPr>
        <w:pStyle w:val="Location"/>
      </w:pPr>
      <w:r>
        <w:t>www.</w:t>
      </w:r>
      <w:r w:rsidR="00CB2EA4">
        <w:t>Butterfly</w:t>
      </w:r>
      <w:r w:rsidR="0044161A">
        <w:t>Rose</w:t>
      </w:r>
      <w:r w:rsidR="00CB2EA4">
        <w:t>Art</w:t>
      </w:r>
      <w:r>
        <w:t>.com</w:t>
      </w:r>
    </w:p>
    <w:p w14:paraId="249782F5" w14:textId="77777777" w:rsidR="00300698" w:rsidRPr="0010077D" w:rsidRDefault="00185672" w:rsidP="00300698">
      <w:pPr>
        <w:pStyle w:val="ListParagraph"/>
      </w:pPr>
      <w:r>
        <w:t xml:space="preserve">Developed integration of Google </w:t>
      </w:r>
      <w:proofErr w:type="spellStart"/>
      <w:r>
        <w:t>Recaptcha</w:t>
      </w:r>
      <w:proofErr w:type="spellEnd"/>
      <w:r>
        <w:t xml:space="preserve"> V3 to </w:t>
      </w:r>
      <w:r w:rsidR="00BE7043">
        <w:t>existing PHP</w:t>
      </w:r>
      <w:r>
        <w:t>.</w:t>
      </w:r>
    </w:p>
    <w:p w14:paraId="6387C5AC" w14:textId="77777777" w:rsidR="00300698" w:rsidRDefault="00185672" w:rsidP="00815A08">
      <w:pPr>
        <w:pStyle w:val="ListParagraph"/>
      </w:pPr>
      <w:r>
        <w:t>Handled Architecture</w:t>
      </w:r>
      <w:r w:rsidR="00815A08">
        <w:t xml:space="preserve"> and Git version control across the team.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C06822" w:rsidRPr="00DE7766" w14:paraId="4AC353D4" w14:textId="77777777" w:rsidTr="002953CD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6AB73B10" w14:textId="77777777" w:rsidR="00C06822" w:rsidRPr="00D97489" w:rsidRDefault="00CE5372" w:rsidP="002953CD">
            <w:pPr>
              <w:pStyle w:val="Heading2"/>
            </w:pPr>
            <w:r>
              <w:t xml:space="preserve">Junior </w:t>
            </w:r>
            <w:r w:rsidR="00C06822">
              <w:t xml:space="preserve">Mobile Application </w:t>
            </w:r>
            <w:r w:rsidR="00344AA3">
              <w:t>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261BE04" w14:textId="77777777" w:rsidR="00C06822" w:rsidRPr="00D97489" w:rsidRDefault="00C06822" w:rsidP="002953CD">
            <w:pPr>
              <w:pStyle w:val="Dates"/>
            </w:pPr>
            <w:r>
              <w:t>4/19~5/19</w:t>
            </w:r>
          </w:p>
        </w:tc>
      </w:tr>
    </w:tbl>
    <w:p w14:paraId="4273C495" w14:textId="77777777" w:rsidR="00C06822" w:rsidRDefault="00C06822" w:rsidP="00C06822">
      <w:pPr>
        <w:pStyle w:val="Location"/>
        <w:rPr>
          <w:i w:val="0"/>
        </w:rPr>
      </w:pPr>
      <w:r>
        <w:rPr>
          <w:i w:val="0"/>
        </w:rPr>
        <w:t>Lee County Internship App</w:t>
      </w:r>
    </w:p>
    <w:p w14:paraId="6E49566D" w14:textId="77777777" w:rsidR="00C06822" w:rsidRDefault="00C06822" w:rsidP="00C06822">
      <w:pPr>
        <w:pStyle w:val="ListParagraph"/>
      </w:pPr>
      <w:r>
        <w:t>Designed Visual Elements in the application.</w:t>
      </w:r>
    </w:p>
    <w:p w14:paraId="0E858CAF" w14:textId="77777777" w:rsidR="00CE5372" w:rsidRDefault="00CE5372" w:rsidP="00C06822">
      <w:pPr>
        <w:pStyle w:val="ListParagraph"/>
      </w:pPr>
      <w:r>
        <w:t>Worked directly with County and State Administration.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C01AAE" w:rsidRPr="00DE7766" w14:paraId="2EE68358" w14:textId="77777777" w:rsidTr="002953CD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472DD6E" w14:textId="77777777" w:rsidR="00C01AAE" w:rsidRPr="00D97489" w:rsidRDefault="00C01AAE" w:rsidP="002953CD">
            <w:pPr>
              <w:pStyle w:val="Heading2"/>
            </w:pPr>
            <w:r>
              <w:t>Project Lead</w:t>
            </w:r>
            <w:r w:rsidR="00CE5372">
              <w:t xml:space="preserve"> – Full-Stack Web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5A5A638" w14:textId="77777777" w:rsidR="00C01AAE" w:rsidRPr="00D97489" w:rsidRDefault="00C01AAE" w:rsidP="002953CD">
            <w:pPr>
              <w:pStyle w:val="Dates"/>
            </w:pPr>
            <w:r>
              <w:t>12/18~3/19</w:t>
            </w:r>
          </w:p>
        </w:tc>
      </w:tr>
    </w:tbl>
    <w:p w14:paraId="5C498801" w14:textId="77777777" w:rsidR="00C01AAE" w:rsidRDefault="00C01AAE" w:rsidP="00C01AAE">
      <w:pPr>
        <w:pStyle w:val="Location"/>
        <w:rPr>
          <w:i w:val="0"/>
        </w:rPr>
      </w:pPr>
      <w:r>
        <w:rPr>
          <w:i w:val="0"/>
        </w:rPr>
        <w:t>www.G</w:t>
      </w:r>
      <w:r w:rsidR="00357202">
        <w:rPr>
          <w:i w:val="0"/>
        </w:rPr>
        <w:t>nometheroygames</w:t>
      </w:r>
      <w:r>
        <w:rPr>
          <w:i w:val="0"/>
        </w:rPr>
        <w:t>.com</w:t>
      </w:r>
    </w:p>
    <w:p w14:paraId="0BF381AE" w14:textId="77777777" w:rsidR="00357202" w:rsidRDefault="00F45CDA" w:rsidP="005403B9">
      <w:pPr>
        <w:pStyle w:val="ListParagraph"/>
      </w:pPr>
      <w:r>
        <w:t>Provided Object-Oriented design choices to increase efficiency.</w:t>
      </w:r>
    </w:p>
    <w:p w14:paraId="17C2B898" w14:textId="77777777" w:rsidR="00C01AAE" w:rsidRDefault="005403B9" w:rsidP="00357202">
      <w:pPr>
        <w:pStyle w:val="ListParagraph"/>
      </w:pPr>
      <w:r>
        <w:t>Primary Responsibilities included HTML/CSS/JavaScript</w:t>
      </w:r>
      <w:r w:rsidR="00CB2EA4">
        <w:t>.</w:t>
      </w:r>
    </w:p>
    <w:p w14:paraId="24306488" w14:textId="77777777" w:rsidR="005A0BF1" w:rsidRDefault="00CB2EA4" w:rsidP="00357202">
      <w:pPr>
        <w:pStyle w:val="ListParagraph"/>
      </w:pPr>
      <w:r>
        <w:t xml:space="preserve">Implemented and directly handled GitHub integration to the project. </w:t>
      </w:r>
    </w:p>
    <w:p w14:paraId="6F8D698E" w14:textId="77777777" w:rsidR="00300698" w:rsidRDefault="00B850FB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ECD9582C989A4D1EAC83E39647D259FD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36CCB098" w14:textId="77777777" w:rsidTr="005C0355">
        <w:trPr>
          <w:trHeight w:val="216"/>
        </w:trPr>
        <w:tc>
          <w:tcPr>
            <w:tcW w:w="6485" w:type="dxa"/>
          </w:tcPr>
          <w:p w14:paraId="1F17569D" w14:textId="77777777" w:rsidR="00300698" w:rsidRDefault="00C01AAE" w:rsidP="007D5AB6">
            <w:pPr>
              <w:pStyle w:val="Heading2"/>
            </w:pPr>
            <w:r>
              <w:t>Fort Myers Technical College</w:t>
            </w:r>
          </w:p>
          <w:p w14:paraId="5D627969" w14:textId="77777777" w:rsidR="00D3324E" w:rsidRDefault="00C01AAE" w:rsidP="00AA1ACB">
            <w:pPr>
              <w:pStyle w:val="Location"/>
            </w:pPr>
            <w:r>
              <w:t>Fort Myers, Florida</w:t>
            </w:r>
          </w:p>
          <w:p w14:paraId="25D889B6" w14:textId="6C6288AC" w:rsidR="0009751E" w:rsidRPr="00AA1ACB" w:rsidRDefault="00C01AAE" w:rsidP="0009751E">
            <w:pPr>
              <w:pStyle w:val="ListParagraph"/>
            </w:pPr>
            <w:r>
              <w:t>Current Student in Web Application Development</w:t>
            </w:r>
            <w:r w:rsidR="00737E19">
              <w:t>/.Net Application Development</w:t>
            </w:r>
          </w:p>
        </w:tc>
        <w:tc>
          <w:tcPr>
            <w:tcW w:w="2155" w:type="dxa"/>
          </w:tcPr>
          <w:p w14:paraId="7F27D96A" w14:textId="77777777" w:rsidR="00300698" w:rsidRPr="006962EF" w:rsidRDefault="00C01AAE" w:rsidP="006962EF">
            <w:pPr>
              <w:pStyle w:val="Dates"/>
            </w:pPr>
            <w:r>
              <w:t>1/9/2019~Pres.</w:t>
            </w:r>
          </w:p>
        </w:tc>
      </w:tr>
    </w:tbl>
    <w:p w14:paraId="659F7F13" w14:textId="77777777" w:rsidR="00300698" w:rsidRPr="00DE7766" w:rsidRDefault="00300698" w:rsidP="00AA1ACB">
      <w:bookmarkStart w:id="0" w:name="_GoBack"/>
      <w:bookmarkEnd w:id="0"/>
    </w:p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3B777" w14:textId="77777777" w:rsidR="00B850FB" w:rsidRDefault="00B850FB" w:rsidP="00580C51">
      <w:pPr>
        <w:spacing w:before="0" w:after="0" w:line="240" w:lineRule="auto"/>
      </w:pPr>
      <w:r>
        <w:separator/>
      </w:r>
    </w:p>
  </w:endnote>
  <w:endnote w:type="continuationSeparator" w:id="0">
    <w:p w14:paraId="17818B12" w14:textId="77777777" w:rsidR="00B850FB" w:rsidRDefault="00B850FB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CDB71" w14:textId="77777777" w:rsidR="00B850FB" w:rsidRDefault="00B850FB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FAC8E64" w14:textId="77777777" w:rsidR="00B850FB" w:rsidRDefault="00B850FB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3B"/>
    <w:rsid w:val="000022EB"/>
    <w:rsid w:val="00013CEA"/>
    <w:rsid w:val="000214BD"/>
    <w:rsid w:val="00033380"/>
    <w:rsid w:val="00034F0A"/>
    <w:rsid w:val="0006276C"/>
    <w:rsid w:val="000701B2"/>
    <w:rsid w:val="00075E73"/>
    <w:rsid w:val="00081583"/>
    <w:rsid w:val="0009460D"/>
    <w:rsid w:val="0009751E"/>
    <w:rsid w:val="000B0EE9"/>
    <w:rsid w:val="0010077D"/>
    <w:rsid w:val="00116379"/>
    <w:rsid w:val="0013567F"/>
    <w:rsid w:val="00165BAF"/>
    <w:rsid w:val="00177AA8"/>
    <w:rsid w:val="00185672"/>
    <w:rsid w:val="001B4B27"/>
    <w:rsid w:val="00245743"/>
    <w:rsid w:val="0025418C"/>
    <w:rsid w:val="00264F92"/>
    <w:rsid w:val="002911C8"/>
    <w:rsid w:val="002948EE"/>
    <w:rsid w:val="002A0B18"/>
    <w:rsid w:val="00300698"/>
    <w:rsid w:val="00301257"/>
    <w:rsid w:val="00306C2A"/>
    <w:rsid w:val="00323AAA"/>
    <w:rsid w:val="00344AA3"/>
    <w:rsid w:val="00357202"/>
    <w:rsid w:val="00361AFB"/>
    <w:rsid w:val="003626D2"/>
    <w:rsid w:val="00374E86"/>
    <w:rsid w:val="00375877"/>
    <w:rsid w:val="00393BD7"/>
    <w:rsid w:val="003F5303"/>
    <w:rsid w:val="0041118B"/>
    <w:rsid w:val="0044161A"/>
    <w:rsid w:val="004D6619"/>
    <w:rsid w:val="005403B9"/>
    <w:rsid w:val="00557584"/>
    <w:rsid w:val="00580C51"/>
    <w:rsid w:val="005A0BF1"/>
    <w:rsid w:val="005C0355"/>
    <w:rsid w:val="005C5D33"/>
    <w:rsid w:val="006033FD"/>
    <w:rsid w:val="006962EF"/>
    <w:rsid w:val="006E2432"/>
    <w:rsid w:val="007001D6"/>
    <w:rsid w:val="00702744"/>
    <w:rsid w:val="00723045"/>
    <w:rsid w:val="00737E19"/>
    <w:rsid w:val="00790D50"/>
    <w:rsid w:val="007A2F12"/>
    <w:rsid w:val="007C5B9E"/>
    <w:rsid w:val="007D5AB6"/>
    <w:rsid w:val="00815A08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84E65"/>
    <w:rsid w:val="00AA1ACB"/>
    <w:rsid w:val="00AC26FD"/>
    <w:rsid w:val="00AF0D04"/>
    <w:rsid w:val="00AF1168"/>
    <w:rsid w:val="00B54803"/>
    <w:rsid w:val="00B850FB"/>
    <w:rsid w:val="00B97A1E"/>
    <w:rsid w:val="00BB2B3D"/>
    <w:rsid w:val="00BC249D"/>
    <w:rsid w:val="00BE7043"/>
    <w:rsid w:val="00C01AAE"/>
    <w:rsid w:val="00C06822"/>
    <w:rsid w:val="00C069B4"/>
    <w:rsid w:val="00C302EE"/>
    <w:rsid w:val="00C55F0B"/>
    <w:rsid w:val="00C57C87"/>
    <w:rsid w:val="00CB2EA4"/>
    <w:rsid w:val="00CD22BE"/>
    <w:rsid w:val="00CE5372"/>
    <w:rsid w:val="00D3324E"/>
    <w:rsid w:val="00D449BA"/>
    <w:rsid w:val="00D4662D"/>
    <w:rsid w:val="00D52194"/>
    <w:rsid w:val="00D720EA"/>
    <w:rsid w:val="00D97489"/>
    <w:rsid w:val="00DB5F3B"/>
    <w:rsid w:val="00DE7766"/>
    <w:rsid w:val="00E33FCE"/>
    <w:rsid w:val="00E64C2A"/>
    <w:rsid w:val="00E85ACE"/>
    <w:rsid w:val="00F45CDA"/>
    <w:rsid w:val="00F510D1"/>
    <w:rsid w:val="00F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A2544"/>
  <w15:docId w15:val="{F2786D9E-CFAF-448B-BFAE-0522AC6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DB5F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im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905C42ABA24A77A1F96C11F03A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42121-FCC0-4DCF-8726-B0FCBA84FBC6}"/>
      </w:docPartPr>
      <w:docPartBody>
        <w:p w:rsidR="00AF65DA" w:rsidRDefault="00CE1C8B">
          <w:pPr>
            <w:pStyle w:val="AD905C42ABA24A77A1F96C11F03AA19A"/>
          </w:pPr>
          <w:r>
            <w:t>Summary</w:t>
          </w:r>
        </w:p>
      </w:docPartBody>
    </w:docPart>
    <w:docPart>
      <w:docPartPr>
        <w:name w:val="D8A70F32113E4DD3AC9BC26F0FC68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0354-2276-49CC-A563-12A0EBA0B31C}"/>
      </w:docPartPr>
      <w:docPartBody>
        <w:p w:rsidR="00AF65DA" w:rsidRDefault="00CE1C8B">
          <w:pPr>
            <w:pStyle w:val="D8A70F32113E4DD3AC9BC26F0FC68000"/>
          </w:pPr>
          <w:r>
            <w:t>Computer skills</w:t>
          </w:r>
        </w:p>
      </w:docPartBody>
    </w:docPart>
    <w:docPart>
      <w:docPartPr>
        <w:name w:val="DA5C3B6091FA47B594121A33A6B01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50175-509D-4C7C-9B66-7AC818C6B0EC}"/>
      </w:docPartPr>
      <w:docPartBody>
        <w:p w:rsidR="00AF65DA" w:rsidRDefault="00CE1C8B">
          <w:pPr>
            <w:pStyle w:val="DA5C3B6091FA47B594121A33A6B014B6"/>
          </w:pPr>
          <w:r w:rsidRPr="00116379">
            <w:t>Languages</w:t>
          </w:r>
        </w:p>
      </w:docPartBody>
    </w:docPart>
    <w:docPart>
      <w:docPartPr>
        <w:name w:val="26FA5D4B2FE4496BB19B7707ECD0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9AA89-503E-4D4D-8000-D95F70344BDA}"/>
      </w:docPartPr>
      <w:docPartBody>
        <w:p w:rsidR="00AF65DA" w:rsidRDefault="00CE1C8B">
          <w:pPr>
            <w:pStyle w:val="26FA5D4B2FE4496BB19B7707ECD05B2A"/>
          </w:pPr>
          <w:r>
            <w:t>Software</w:t>
          </w:r>
        </w:p>
      </w:docPartBody>
    </w:docPart>
    <w:docPart>
      <w:docPartPr>
        <w:name w:val="0C38D9F8BD6F465CAE5B096B9821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85A74-2FBB-4336-978F-8ABC711E4C4F}"/>
      </w:docPartPr>
      <w:docPartBody>
        <w:p w:rsidR="00AF65DA" w:rsidRDefault="00CE1C8B">
          <w:pPr>
            <w:pStyle w:val="0C38D9F8BD6F465CAE5B096B9821E342"/>
          </w:pPr>
          <w:r>
            <w:t>Experience</w:t>
          </w:r>
        </w:p>
      </w:docPartBody>
    </w:docPart>
    <w:docPart>
      <w:docPartPr>
        <w:name w:val="ECD9582C989A4D1EAC83E39647D25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40665-6D47-4802-8B5C-E000B100393B}"/>
      </w:docPartPr>
      <w:docPartBody>
        <w:p w:rsidR="00AF65DA" w:rsidRDefault="00CE1C8B">
          <w:pPr>
            <w:pStyle w:val="ECD9582C989A4D1EAC83E39647D259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55"/>
    <w:rsid w:val="00AF65DA"/>
    <w:rsid w:val="00B30F0C"/>
    <w:rsid w:val="00C00996"/>
    <w:rsid w:val="00C47F55"/>
    <w:rsid w:val="00C73C92"/>
    <w:rsid w:val="00C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F83F3EDE1940109209AD9364A22652">
    <w:name w:val="73F83F3EDE1940109209AD9364A22652"/>
  </w:style>
  <w:style w:type="paragraph" w:customStyle="1" w:styleId="83496D3A768E45F08AC2A9B6A637B42C">
    <w:name w:val="83496D3A768E45F08AC2A9B6A637B42C"/>
  </w:style>
  <w:style w:type="paragraph" w:customStyle="1" w:styleId="E8D12F9ED8104B89B2E6E728984EDFA5">
    <w:name w:val="E8D12F9ED8104B89B2E6E728984EDFA5"/>
  </w:style>
  <w:style w:type="paragraph" w:customStyle="1" w:styleId="097951966E2B4B47913AB3BCEA977F1A">
    <w:name w:val="097951966E2B4B47913AB3BCEA977F1A"/>
  </w:style>
  <w:style w:type="paragraph" w:customStyle="1" w:styleId="57703F7CFB424CD6B45E5BC03440C469">
    <w:name w:val="57703F7CFB424CD6B45E5BC03440C469"/>
  </w:style>
  <w:style w:type="paragraph" w:customStyle="1" w:styleId="AD905C42ABA24A77A1F96C11F03AA19A">
    <w:name w:val="AD905C42ABA24A77A1F96C11F03AA19A"/>
  </w:style>
  <w:style w:type="paragraph" w:customStyle="1" w:styleId="A779424E7F864EE29B76D993273BE473">
    <w:name w:val="A779424E7F864EE29B76D993273BE473"/>
  </w:style>
  <w:style w:type="paragraph" w:customStyle="1" w:styleId="D8A70F32113E4DD3AC9BC26F0FC68000">
    <w:name w:val="D8A70F32113E4DD3AC9BC26F0FC68000"/>
  </w:style>
  <w:style w:type="paragraph" w:customStyle="1" w:styleId="DA5C3B6091FA47B594121A33A6B014B6">
    <w:name w:val="DA5C3B6091FA47B594121A33A6B014B6"/>
  </w:style>
  <w:style w:type="paragraph" w:customStyle="1" w:styleId="F8911FF2FD48444AB85FCB32E6756BB4">
    <w:name w:val="F8911FF2FD48444AB85FCB32E6756BB4"/>
  </w:style>
  <w:style w:type="paragraph" w:customStyle="1" w:styleId="644E0EB7C45142648B789C89FE341975">
    <w:name w:val="644E0EB7C45142648B789C89FE341975"/>
  </w:style>
  <w:style w:type="paragraph" w:customStyle="1" w:styleId="26FA5D4B2FE4496BB19B7707ECD05B2A">
    <w:name w:val="26FA5D4B2FE4496BB19B7707ECD05B2A"/>
  </w:style>
  <w:style w:type="paragraph" w:customStyle="1" w:styleId="20B035C42F07472A91C447E5167FEBEA">
    <w:name w:val="20B035C42F07472A91C447E5167FEBEA"/>
  </w:style>
  <w:style w:type="paragraph" w:customStyle="1" w:styleId="8DC86901460449F5A433DEC054FD283A">
    <w:name w:val="8DC86901460449F5A433DEC054FD283A"/>
  </w:style>
  <w:style w:type="paragraph" w:customStyle="1" w:styleId="0C38D9F8BD6F465CAE5B096B9821E342">
    <w:name w:val="0C38D9F8BD6F465CAE5B096B9821E342"/>
  </w:style>
  <w:style w:type="paragraph" w:customStyle="1" w:styleId="A013788729624D77AAFC4A35866DC0CF">
    <w:name w:val="A013788729624D77AAFC4A35866DC0CF"/>
  </w:style>
  <w:style w:type="paragraph" w:customStyle="1" w:styleId="47652A30A0054EB987C97B3A061E3A5F">
    <w:name w:val="47652A30A0054EB987C97B3A061E3A5F"/>
  </w:style>
  <w:style w:type="paragraph" w:customStyle="1" w:styleId="BD43D57509754F5A9F77F59A8F392C75">
    <w:name w:val="BD43D57509754F5A9F77F59A8F392C75"/>
  </w:style>
  <w:style w:type="paragraph" w:customStyle="1" w:styleId="D9C66ED0244D46F8ADC26DEEBEF695BC">
    <w:name w:val="D9C66ED0244D46F8ADC26DEEBEF695BC"/>
  </w:style>
  <w:style w:type="paragraph" w:customStyle="1" w:styleId="DFD6ABE1E11947439DB43AD899677438">
    <w:name w:val="DFD6ABE1E11947439DB43AD899677438"/>
  </w:style>
  <w:style w:type="paragraph" w:customStyle="1" w:styleId="D06A150D1B3343A09EC2B6E240512D1D">
    <w:name w:val="D06A150D1B3343A09EC2B6E240512D1D"/>
  </w:style>
  <w:style w:type="paragraph" w:customStyle="1" w:styleId="3D63A34D2B6F41D5AE81C81DF28DF6BF">
    <w:name w:val="3D63A34D2B6F41D5AE81C81DF28DF6BF"/>
  </w:style>
  <w:style w:type="paragraph" w:customStyle="1" w:styleId="815A6312492141B19A6610D2C27CC8EB">
    <w:name w:val="815A6312492141B19A6610D2C27CC8EB"/>
  </w:style>
  <w:style w:type="paragraph" w:customStyle="1" w:styleId="A5C43B06234D4483B685321AE45144D8">
    <w:name w:val="A5C43B06234D4483B685321AE45144D8"/>
  </w:style>
  <w:style w:type="paragraph" w:customStyle="1" w:styleId="BDACDCF6B4374EEF860FCD1183E3C637">
    <w:name w:val="BDACDCF6B4374EEF860FCD1183E3C637"/>
  </w:style>
  <w:style w:type="paragraph" w:customStyle="1" w:styleId="55172E34E3934881820CA87280F4D754">
    <w:name w:val="55172E34E3934881820CA87280F4D754"/>
  </w:style>
  <w:style w:type="paragraph" w:customStyle="1" w:styleId="C509559950B44666A81320FE03157430">
    <w:name w:val="C509559950B44666A81320FE03157430"/>
  </w:style>
  <w:style w:type="paragraph" w:customStyle="1" w:styleId="C71CB8FD11884E2AAF3CB18E990DCBA0">
    <w:name w:val="C71CB8FD11884E2AAF3CB18E990DCBA0"/>
  </w:style>
  <w:style w:type="paragraph" w:customStyle="1" w:styleId="669E32E96C25471EA4F3C11D3FF85476">
    <w:name w:val="669E32E96C25471EA4F3C11D3FF85476"/>
  </w:style>
  <w:style w:type="paragraph" w:customStyle="1" w:styleId="DF23054022E642C2939E330DAA74A924">
    <w:name w:val="DF23054022E642C2939E330DAA74A924"/>
  </w:style>
  <w:style w:type="paragraph" w:customStyle="1" w:styleId="ABA7B991C01847A1AA34AE6E6D53397F">
    <w:name w:val="ABA7B991C01847A1AA34AE6E6D53397F"/>
  </w:style>
  <w:style w:type="paragraph" w:customStyle="1" w:styleId="C2660C794A094B928A935A6E03C93E29">
    <w:name w:val="C2660C794A094B928A935A6E03C93E29"/>
  </w:style>
  <w:style w:type="paragraph" w:customStyle="1" w:styleId="819E012D575241D6B561F3FA75B3DC2C">
    <w:name w:val="819E012D575241D6B561F3FA75B3DC2C"/>
  </w:style>
  <w:style w:type="paragraph" w:customStyle="1" w:styleId="ECD9582C989A4D1EAC83E39647D259FD">
    <w:name w:val="ECD9582C989A4D1EAC83E39647D259FD"/>
  </w:style>
  <w:style w:type="paragraph" w:customStyle="1" w:styleId="0D4D0B3258294A4483A91C6A00DE85C7">
    <w:name w:val="0D4D0B3258294A4483A91C6A00DE85C7"/>
  </w:style>
  <w:style w:type="paragraph" w:customStyle="1" w:styleId="1EBBEF41951D45C68716DDB7C25C307D">
    <w:name w:val="1EBBEF41951D45C68716DDB7C25C307D"/>
  </w:style>
  <w:style w:type="paragraph" w:customStyle="1" w:styleId="F1FF99BC1D9346699FFB2CD11D35BAF0">
    <w:name w:val="F1FF99BC1D9346699FFB2CD11D35BAF0"/>
  </w:style>
  <w:style w:type="paragraph" w:customStyle="1" w:styleId="EF65A4BC08E347AB824F9EC2E5880A4D">
    <w:name w:val="EF65A4BC08E347AB824F9EC2E5880A4D"/>
  </w:style>
  <w:style w:type="paragraph" w:customStyle="1" w:styleId="85F7CD9FD06F4B0CAD8D0270F31AFF28">
    <w:name w:val="85F7CD9FD06F4B0CAD8D0270F31AFF28"/>
    <w:rsid w:val="00C47F55"/>
  </w:style>
  <w:style w:type="paragraph" w:customStyle="1" w:styleId="DB1128A59E174B76962B58D20E2B4139">
    <w:name w:val="DB1128A59E174B76962B58D20E2B4139"/>
    <w:rsid w:val="00C47F55"/>
  </w:style>
  <w:style w:type="paragraph" w:customStyle="1" w:styleId="753B1C498F2C4F3BB5B3E17FB81E6481">
    <w:name w:val="753B1C498F2C4F3BB5B3E17FB81E6481"/>
    <w:rsid w:val="00C47F55"/>
  </w:style>
  <w:style w:type="paragraph" w:customStyle="1" w:styleId="D05424028A274003B7EC6D2D960BC025">
    <w:name w:val="D05424028A274003B7EC6D2D960BC025"/>
    <w:rsid w:val="00C47F55"/>
  </w:style>
  <w:style w:type="paragraph" w:customStyle="1" w:styleId="DCB26014CB6B4435AF45198D7DE1BB16">
    <w:name w:val="DCB26014CB6B4435AF45198D7DE1BB16"/>
    <w:rsid w:val="00C47F55"/>
  </w:style>
  <w:style w:type="paragraph" w:customStyle="1" w:styleId="7223536F206E40769789163967681CB6">
    <w:name w:val="7223536F206E40769789163967681CB6"/>
    <w:rsid w:val="00C4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simons</dc:creator>
  <cp:lastModifiedBy>robbsdesktop</cp:lastModifiedBy>
  <cp:revision>9</cp:revision>
  <dcterms:created xsi:type="dcterms:W3CDTF">2019-05-21T13:09:00Z</dcterms:created>
  <dcterms:modified xsi:type="dcterms:W3CDTF">2019-07-10T00:39:00Z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